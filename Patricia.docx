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77" w:rsidRDefault="00347CD6">
      <w:pPr>
        <w:pStyle w:val="Name"/>
      </w:pPr>
      <w:r>
        <w:t>Patricia</w:t>
      </w:r>
    </w:p>
    <w:p w:rsidR="00347CD6" w:rsidRDefault="00347CD6">
      <w:pPr>
        <w:pStyle w:val="Name"/>
      </w:pPr>
      <w:r>
        <w:t>Parker</w:t>
      </w:r>
    </w:p>
    <w:p w:rsidR="00D65C49" w:rsidRDefault="00D65C49">
      <w:pPr>
        <w:pStyle w:val="Name"/>
      </w:pPr>
    </w:p>
    <w:p w:rsidR="00D65C49" w:rsidRDefault="00F5772B" w:rsidP="00D65C49">
      <w:pPr>
        <w:pStyle w:val="Name"/>
        <w:rPr>
          <w:b w:val="0"/>
          <w:sz w:val="24"/>
          <w:szCs w:val="24"/>
        </w:rPr>
      </w:pPr>
      <w:hyperlink r:id="rId7" w:history="1">
        <w:r w:rsidR="00D65C49" w:rsidRPr="00B53FFF">
          <w:rPr>
            <w:rStyle w:val="Hyperlink"/>
            <w:b w:val="0"/>
            <w:sz w:val="24"/>
            <w:szCs w:val="24"/>
          </w:rPr>
          <w:t>https://patriciaparker.co</w:t>
        </w:r>
      </w:hyperlink>
    </w:p>
    <w:p w:rsidR="00347CD6" w:rsidRPr="00D65C49" w:rsidRDefault="00347CD6" w:rsidP="00D65C49">
      <w:pPr>
        <w:pStyle w:val="Name"/>
        <w:rPr>
          <w:b w:val="0"/>
          <w:sz w:val="24"/>
          <w:szCs w:val="24"/>
        </w:rPr>
      </w:pPr>
      <w:r>
        <w:t>Coppell, TX</w:t>
      </w:r>
    </w:p>
    <w:p w:rsidR="00996277" w:rsidRDefault="00F5772B">
      <w:pPr>
        <w:pStyle w:val="Heading1"/>
      </w:pPr>
      <w:sdt>
        <w:sdt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>
            <w:t>Skills Summary</w:t>
          </w:r>
        </w:sdtContent>
      </w:sdt>
    </w:p>
    <w:p w:rsidR="00996277" w:rsidRDefault="00347CD6">
      <w:pPr>
        <w:spacing w:after="180"/>
      </w:pPr>
      <w:r w:rsidRPr="00347CD6">
        <w:t xml:space="preserve">Knowledgeable and Experienced in Web Design, HTML, CSS, JavaScript, jQuery, Java, Android, Ruby on Rails, Python and its SciPy libraries of NumPy, Pandas, and matplotlib, SQL, </w:t>
      </w:r>
      <w:r w:rsidR="00262B73">
        <w:t xml:space="preserve">Excel, Tableau, </w:t>
      </w:r>
      <w:r w:rsidRPr="00347CD6">
        <w:t>WordPress, and Drupal.</w:t>
      </w:r>
    </w:p>
    <w:p w:rsidR="00996277" w:rsidRDefault="00F5772B">
      <w:pPr>
        <w:pStyle w:val="Heading1"/>
      </w:pPr>
      <w:sdt>
        <w:sdtPr>
          <w:id w:val="-1150367223"/>
          <w:placeholder>
            <w:docPart w:val="FF07A10569840546B55186D6552295C5"/>
          </w:placeholder>
          <w:temporary/>
          <w:showingPlcHdr/>
          <w15:appearance w15:val="hidden"/>
        </w:sdtPr>
        <w:sdtEndPr/>
        <w:sdtContent>
          <w:r w:rsidR="001C377B">
            <w:t>Education</w:t>
          </w:r>
        </w:sdtContent>
      </w:sdt>
    </w:p>
    <w:p w:rsidR="00996277" w:rsidRDefault="00347CD6">
      <w:pPr>
        <w:pStyle w:val="Heading2"/>
      </w:pPr>
      <w:r>
        <w:t>Bachelor of Science in Computer Science</w:t>
      </w:r>
    </w:p>
    <w:p w:rsidR="007A1E3A" w:rsidRDefault="00347CD6">
      <w:r>
        <w:t>Lawrence Technological University</w:t>
      </w:r>
      <w:r w:rsidR="00B90298">
        <w:t xml:space="preserve"> </w:t>
      </w:r>
    </w:p>
    <w:p w:rsidR="00347CD6" w:rsidRDefault="00347CD6">
      <w:r>
        <w:t>Southfield, MI</w:t>
      </w:r>
      <w:bookmarkStart w:id="0" w:name="_GoBack"/>
      <w:bookmarkEnd w:id="0"/>
    </w:p>
    <w:p w:rsidR="00996277" w:rsidRDefault="00F5772B">
      <w:pPr>
        <w:pStyle w:val="Heading1"/>
      </w:pPr>
      <w:sdt>
        <w:sdtPr>
          <w:id w:val="617349259"/>
          <w:placeholder>
            <w:docPart w:val="5AD2D2DE9D262C45A6893177506BDAC5"/>
          </w:placeholder>
          <w:temporary/>
          <w:showingPlcHdr/>
          <w15:appearance w15:val="hidden"/>
        </w:sdtPr>
        <w:sdtEndPr/>
        <w:sdtContent>
          <w:r w:rsidR="001C377B">
            <w:t>Experience</w:t>
          </w:r>
        </w:sdtContent>
      </w:sdt>
    </w:p>
    <w:p w:rsidR="00996277" w:rsidRDefault="00FF7010">
      <w:pPr>
        <w:pStyle w:val="Heading2"/>
      </w:pPr>
      <w:r>
        <w:t>Trilogy Educational Services</w:t>
      </w:r>
    </w:p>
    <w:p w:rsidR="00996277" w:rsidRDefault="00FF7010">
      <w:pPr>
        <w:pStyle w:val="Heading3"/>
      </w:pPr>
      <w:r>
        <w:t>Teaching Assistant and Tutor / Sept 2018 - present</w:t>
      </w:r>
    </w:p>
    <w:p w:rsidR="00996277" w:rsidRDefault="00FF7010">
      <w:r w:rsidRPr="00FF7010">
        <w:t>Teaching Assistant and Tutor at Southern Methodist University through Trilogy Education in Data Visualization, Python and its SciPy libraries of NumPy, Pandas, and matplotlib, SQL, and JavaScript.</w:t>
      </w:r>
    </w:p>
    <w:p w:rsidR="00347CD6" w:rsidRDefault="00FF7010" w:rsidP="00347CD6">
      <w:pPr>
        <w:pStyle w:val="Heading2"/>
      </w:pPr>
      <w:r>
        <w:t>Conjuncture Design</w:t>
      </w:r>
    </w:p>
    <w:p w:rsidR="00347CD6" w:rsidRDefault="00FF7010" w:rsidP="00347CD6">
      <w:pPr>
        <w:pStyle w:val="Heading3"/>
      </w:pPr>
      <w:r>
        <w:t>Web Developer Freelancer</w:t>
      </w:r>
      <w:r w:rsidR="00CC032F">
        <w:t xml:space="preserve"> / April 2016 - present</w:t>
      </w:r>
    </w:p>
    <w:p w:rsidR="00CC032F" w:rsidRDefault="00CC032F" w:rsidP="00CC032F">
      <w:r>
        <w:t>Design and Code Responsive E-Mails with testing done in Litmus. E-mails sent using MailChimp and Campaign Monitor.</w:t>
      </w:r>
    </w:p>
    <w:p w:rsidR="00347CD6" w:rsidRDefault="00CC032F" w:rsidP="00CC032F">
      <w:r>
        <w:t>Create websites using Shopify, WordPress, HTML, CSS, JavaScript, jQuery, PHP, and the Bootstrap Framework.</w:t>
      </w:r>
    </w:p>
    <w:p w:rsidR="00347CD6" w:rsidRDefault="00286CF7" w:rsidP="00347CD6">
      <w:pPr>
        <w:pStyle w:val="Heading2"/>
      </w:pPr>
      <w:r>
        <w:t>Collabera</w:t>
      </w:r>
    </w:p>
    <w:p w:rsidR="00347CD6" w:rsidRDefault="00286CF7" w:rsidP="00347CD6">
      <w:pPr>
        <w:pStyle w:val="Heading3"/>
      </w:pPr>
      <w:r>
        <w:t>Data Entry Associate / Dec 2014 – July 2015</w:t>
      </w:r>
    </w:p>
    <w:p w:rsidR="00347CD6" w:rsidRDefault="00906629" w:rsidP="001F4B0F">
      <w:r w:rsidRPr="00286CF7">
        <w:t>Inputted</w:t>
      </w:r>
      <w:r w:rsidR="00286CF7" w:rsidRPr="00286CF7">
        <w:t xml:space="preserve"> and transposed technician repair notes form Diebold systems to Bank of America systems.</w:t>
      </w:r>
    </w:p>
    <w:sectPr w:rsidR="00347CD6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72B" w:rsidRDefault="00F5772B">
      <w:pPr>
        <w:spacing w:after="0" w:line="240" w:lineRule="auto"/>
      </w:pPr>
      <w:r>
        <w:separator/>
      </w:r>
    </w:p>
  </w:endnote>
  <w:endnote w:type="continuationSeparator" w:id="0">
    <w:p w:rsidR="00F5772B" w:rsidRDefault="00F5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72B" w:rsidRDefault="00F5772B">
      <w:pPr>
        <w:spacing w:after="0" w:line="240" w:lineRule="auto"/>
      </w:pPr>
      <w:r>
        <w:separator/>
      </w:r>
    </w:p>
  </w:footnote>
  <w:footnote w:type="continuationSeparator" w:id="0">
    <w:p w:rsidR="00F5772B" w:rsidRDefault="00F5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0C06AB"/>
    <w:rsid w:val="000D3989"/>
    <w:rsid w:val="001C377B"/>
    <w:rsid w:val="001F4B0F"/>
    <w:rsid w:val="00262B73"/>
    <w:rsid w:val="00286CF7"/>
    <w:rsid w:val="00323EE1"/>
    <w:rsid w:val="00347CD6"/>
    <w:rsid w:val="004418DC"/>
    <w:rsid w:val="005116F6"/>
    <w:rsid w:val="005F011C"/>
    <w:rsid w:val="007A1E3A"/>
    <w:rsid w:val="00906629"/>
    <w:rsid w:val="009169D8"/>
    <w:rsid w:val="00996277"/>
    <w:rsid w:val="00B90298"/>
    <w:rsid w:val="00CC032F"/>
    <w:rsid w:val="00CE25F3"/>
    <w:rsid w:val="00D65C49"/>
    <w:rsid w:val="00F5772B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AA980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9D8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triciaparker.co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  <w:docPart>
      <w:docPartPr>
        <w:name w:val="FF07A10569840546B55186D65522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8BF3-2E09-C647-92EC-16E06A523617}"/>
      </w:docPartPr>
      <w:docPartBody>
        <w:p w:rsidR="000E5C41" w:rsidRDefault="00003C4C">
          <w:pPr>
            <w:pStyle w:val="FF07A10569840546B55186D6552295C5"/>
          </w:pPr>
          <w:r>
            <w:t>Education</w:t>
          </w:r>
        </w:p>
      </w:docPartBody>
    </w:docPart>
    <w:docPart>
      <w:docPartPr>
        <w:name w:val="5AD2D2DE9D262C45A6893177506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126BC-DE12-4B4C-A73E-613066BC366D}"/>
      </w:docPartPr>
      <w:docPartBody>
        <w:p w:rsidR="000E5C41" w:rsidRDefault="00003C4C">
          <w:pPr>
            <w:pStyle w:val="5AD2D2DE9D262C45A6893177506BDAC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E5C41"/>
    <w:rsid w:val="00280C8A"/>
    <w:rsid w:val="0041351F"/>
    <w:rsid w:val="00601930"/>
    <w:rsid w:val="00665CD8"/>
    <w:rsid w:val="009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14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15</cp:revision>
  <dcterms:created xsi:type="dcterms:W3CDTF">2019-01-18T21:00:00Z</dcterms:created>
  <dcterms:modified xsi:type="dcterms:W3CDTF">2019-01-20T18:13:00Z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