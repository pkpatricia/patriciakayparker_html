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A6" w:rsidRDefault="00347CD6">
      <w:pPr>
        <w:pStyle w:val="Name"/>
        <w:rPr>
          <w:color w:val="000000" w:themeColor="text1"/>
        </w:rPr>
      </w:pPr>
      <w:r w:rsidRPr="00147D76">
        <w:rPr>
          <w:color w:val="000000" w:themeColor="text1"/>
        </w:rPr>
        <w:t>Patricia</w:t>
      </w:r>
      <w:r w:rsidR="00536356" w:rsidRPr="00147D76">
        <w:rPr>
          <w:color w:val="000000" w:themeColor="text1"/>
        </w:rPr>
        <w:t xml:space="preserve"> </w:t>
      </w:r>
      <w:r w:rsidRPr="00147D76">
        <w:rPr>
          <w:color w:val="000000" w:themeColor="text1"/>
        </w:rPr>
        <w:t>Parker</w:t>
      </w:r>
    </w:p>
    <w:p w:rsidR="0058109C" w:rsidRPr="00147D76" w:rsidRDefault="0058109C">
      <w:pPr>
        <w:pStyle w:val="Name"/>
        <w:rPr>
          <w:color w:val="000000" w:themeColor="text1"/>
        </w:rPr>
      </w:pPr>
      <w:r>
        <w:rPr>
          <w:color w:val="000000" w:themeColor="text1"/>
        </w:rPr>
        <w:t>pk.patricia@gmail.com</w:t>
      </w:r>
    </w:p>
    <w:p w:rsidR="000D1583" w:rsidRDefault="001D7A78" w:rsidP="00F94C29">
      <w:pPr>
        <w:rPr>
          <w:rFonts w:asciiTheme="minorHAnsi" w:hAnsiTheme="minorHAnsi"/>
          <w:color w:val="000000" w:themeColor="text1"/>
        </w:rPr>
      </w:pPr>
      <w:hyperlink r:id="rId7" w:history="1">
        <w:r w:rsidR="00536356" w:rsidRPr="00147D76">
          <w:rPr>
            <w:rStyle w:val="Hyperlink"/>
            <w:rFonts w:asciiTheme="minorHAnsi" w:hAnsiTheme="minorHAnsi"/>
            <w:color w:val="000000" w:themeColor="text1"/>
          </w:rPr>
          <w:t>https://www.linkedin.com/in/patriciakayparker/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</w:t>
      </w:r>
      <w:r w:rsidR="00F94C29" w:rsidRPr="00147D76">
        <w:rPr>
          <w:rFonts w:asciiTheme="minorHAnsi" w:hAnsiTheme="minorHAnsi"/>
          <w:color w:val="000000" w:themeColor="text1"/>
        </w:rPr>
        <w:t>LinkedIn Profile</w:t>
      </w:r>
    </w:p>
    <w:p w:rsidR="00970E96" w:rsidRPr="00147D76" w:rsidRDefault="00970E96" w:rsidP="00F94C29">
      <w:pPr>
        <w:rPr>
          <w:rFonts w:asciiTheme="minorHAnsi" w:hAnsiTheme="minorHAnsi"/>
          <w:color w:val="000000" w:themeColor="text1"/>
        </w:rPr>
      </w:pPr>
    </w:p>
    <w:p w:rsidR="00D42020" w:rsidRDefault="001D7A78" w:rsidP="00F94C29">
      <w:pPr>
        <w:rPr>
          <w:rFonts w:asciiTheme="minorHAnsi" w:hAnsiTheme="minorHAnsi"/>
          <w:color w:val="000000" w:themeColor="text1"/>
        </w:rPr>
      </w:pPr>
      <w:hyperlink r:id="rId8" w:history="1">
        <w:r w:rsidR="00F94C29" w:rsidRPr="00147D76">
          <w:rPr>
            <w:rStyle w:val="Hyperlink"/>
            <w:rFonts w:asciiTheme="minorHAnsi" w:hAnsiTheme="minorHAnsi"/>
            <w:color w:val="000000" w:themeColor="text1"/>
          </w:rPr>
          <w:t>https://github.com/pkpatricia</w:t>
        </w:r>
      </w:hyperlink>
      <w:r w:rsidR="00F94C29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9E609B" w:rsidRPr="00147D76">
        <w:rPr>
          <w:rFonts w:asciiTheme="minorHAnsi" w:hAnsiTheme="minorHAnsi"/>
          <w:color w:val="000000" w:themeColor="text1"/>
        </w:rPr>
        <w:t xml:space="preserve"> </w:t>
      </w:r>
      <w:r w:rsidR="00F94C29" w:rsidRPr="00147D76">
        <w:rPr>
          <w:rFonts w:asciiTheme="minorHAnsi" w:hAnsiTheme="minorHAnsi"/>
          <w:color w:val="000000" w:themeColor="text1"/>
        </w:rPr>
        <w:t>GitHub Rep</w:t>
      </w:r>
      <w:r w:rsidR="00D42020" w:rsidRPr="00147D76">
        <w:rPr>
          <w:rFonts w:asciiTheme="minorHAnsi" w:hAnsiTheme="minorHAnsi"/>
          <w:color w:val="000000" w:themeColor="text1"/>
        </w:rPr>
        <w:t>o</w:t>
      </w:r>
    </w:p>
    <w:p w:rsidR="00970E96" w:rsidRPr="00147D76" w:rsidRDefault="00970E96" w:rsidP="00F94C29">
      <w:pPr>
        <w:rPr>
          <w:rFonts w:asciiTheme="minorHAnsi" w:hAnsiTheme="minorHAnsi"/>
          <w:color w:val="000000" w:themeColor="text1"/>
        </w:rPr>
      </w:pPr>
    </w:p>
    <w:p w:rsidR="009F0BF4" w:rsidRDefault="001D7A78" w:rsidP="00F94C29">
      <w:pPr>
        <w:rPr>
          <w:rFonts w:asciiTheme="minorHAnsi" w:hAnsiTheme="minorHAnsi"/>
          <w:color w:val="000000" w:themeColor="text1"/>
        </w:rPr>
      </w:pPr>
      <w:hyperlink r:id="rId9" w:history="1">
        <w:r w:rsidR="00D03943" w:rsidRPr="00147D76">
          <w:rPr>
            <w:rStyle w:val="Hyperlink"/>
            <w:rFonts w:asciiTheme="minorHAnsi" w:eastAsiaTheme="majorEastAsia" w:hAnsiTheme="minorHAnsi"/>
            <w:color w:val="000000" w:themeColor="text1"/>
          </w:rPr>
          <w:t>https://www.datacamp.com/profile/pkpatricia</w:t>
        </w:r>
      </w:hyperlink>
      <w:r w:rsidR="00D207C0" w:rsidRPr="00147D76">
        <w:rPr>
          <w:rFonts w:asciiTheme="minorHAnsi" w:hAnsiTheme="minorHAnsi"/>
          <w:color w:val="000000" w:themeColor="text1"/>
        </w:rPr>
        <w:t xml:space="preserve"> </w:t>
      </w:r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</w:t>
      </w:r>
      <w:r w:rsidR="000D1583" w:rsidRPr="00147D76">
        <w:rPr>
          <w:rFonts w:asciiTheme="minorHAnsi" w:hAnsiTheme="minorHAnsi"/>
          <w:color w:val="000000" w:themeColor="text1"/>
        </w:rPr>
        <w:t>Data Camp Pro</w:t>
      </w:r>
      <w:r w:rsidR="009F0BF4">
        <w:rPr>
          <w:rFonts w:asciiTheme="minorHAnsi" w:hAnsiTheme="minorHAnsi"/>
          <w:color w:val="000000" w:themeColor="text1"/>
        </w:rPr>
        <w:t>file</w:t>
      </w:r>
    </w:p>
    <w:p w:rsidR="009F0BF4" w:rsidRDefault="009F0BF4" w:rsidP="00F94C29">
      <w:pPr>
        <w:rPr>
          <w:rFonts w:asciiTheme="minorHAnsi" w:hAnsiTheme="minorHAnsi"/>
          <w:color w:val="000000" w:themeColor="text1"/>
        </w:rPr>
      </w:pPr>
    </w:p>
    <w:p w:rsidR="00347CD6" w:rsidRPr="00147D76" w:rsidRDefault="001D7A78" w:rsidP="00F94C29">
      <w:pPr>
        <w:rPr>
          <w:rFonts w:asciiTheme="minorHAnsi" w:hAnsiTheme="minorHAnsi"/>
          <w:color w:val="000000" w:themeColor="text1"/>
        </w:rPr>
      </w:pPr>
      <w:hyperlink r:id="rId10" w:history="1">
        <w:r w:rsidR="009F0BF4" w:rsidRPr="009F0BF4">
          <w:rPr>
            <w:rStyle w:val="Hyperlink"/>
            <w:rFonts w:asciiTheme="minorHAnsi" w:hAnsiTheme="minorHAnsi"/>
            <w:color w:val="000000" w:themeColor="text1"/>
          </w:rPr>
          <w:t>https://patriciakayparker.com</w:t>
        </w:r>
      </w:hyperlink>
      <w:r w:rsidR="005B0D0F" w:rsidRPr="00147D76">
        <w:rPr>
          <w:rFonts w:asciiTheme="minorHAnsi" w:hAnsiTheme="minorHAnsi"/>
          <w:color w:val="000000" w:themeColor="text1"/>
        </w:rPr>
        <w:t>|</w:t>
      </w:r>
      <w:r w:rsidR="00A156B8" w:rsidRPr="00147D76">
        <w:rPr>
          <w:rFonts w:asciiTheme="minorHAnsi" w:hAnsiTheme="minorHAnsi"/>
          <w:color w:val="000000" w:themeColor="text1"/>
        </w:rPr>
        <w:t xml:space="preserve"> Personal</w:t>
      </w:r>
      <w:r w:rsidR="00F94C29" w:rsidRPr="00147D76">
        <w:rPr>
          <w:rFonts w:asciiTheme="minorHAnsi" w:hAnsiTheme="minorHAnsi"/>
          <w:color w:val="000000" w:themeColor="text1"/>
        </w:rPr>
        <w:t xml:space="preserve"> Site</w:t>
      </w:r>
    </w:p>
    <w:p w:rsidR="00996277" w:rsidRPr="00147D76" w:rsidRDefault="001D7A78">
      <w:pPr>
        <w:pStyle w:val="Heading1"/>
        <w:rPr>
          <w:rFonts w:asciiTheme="minorHAnsi" w:hAnsiTheme="minorHAnsi"/>
          <w:color w:val="000000" w:themeColor="text1"/>
        </w:rPr>
      </w:pPr>
      <w:sdt>
        <w:sdtPr>
          <w:rPr>
            <w:rFonts w:asciiTheme="minorHAnsi" w:hAnsiTheme="minorHAnsi"/>
            <w:color w:val="000000" w:themeColor="text1"/>
          </w:rPr>
          <w:id w:val="-819804518"/>
          <w:placeholder>
            <w:docPart w:val="656F9C3B94511D4B86A74467B38A616C"/>
          </w:placeholder>
          <w:temporary/>
          <w:showingPlcHdr/>
          <w15:appearance w15:val="hidden"/>
        </w:sdtPr>
        <w:sdtEndPr/>
        <w:sdtContent>
          <w:r w:rsidR="001C377B" w:rsidRPr="00147D76">
            <w:rPr>
              <w:rFonts w:asciiTheme="minorHAnsi" w:hAnsiTheme="minorHAnsi"/>
              <w:color w:val="000000" w:themeColor="text1"/>
              <w:sz w:val="28"/>
              <w:szCs w:val="28"/>
            </w:rPr>
            <w:t>Skills Summary</w:t>
          </w:r>
        </w:sdtContent>
      </w:sdt>
    </w:p>
    <w:p w:rsidR="00996277" w:rsidRPr="00147D76" w:rsidRDefault="00A3135B">
      <w:pPr>
        <w:spacing w:after="180"/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Developer that is k</w:t>
      </w:r>
      <w:r w:rsidR="00347CD6" w:rsidRPr="00147D76">
        <w:rPr>
          <w:rFonts w:asciiTheme="minorHAnsi" w:hAnsiTheme="minorHAnsi"/>
          <w:color w:val="000000" w:themeColor="text1"/>
        </w:rPr>
        <w:t xml:space="preserve">nowledgeable and </w:t>
      </w:r>
      <w:r w:rsidRPr="00147D76">
        <w:rPr>
          <w:rFonts w:asciiTheme="minorHAnsi" w:hAnsiTheme="minorHAnsi"/>
          <w:color w:val="000000" w:themeColor="text1"/>
        </w:rPr>
        <w:t>e</w:t>
      </w:r>
      <w:r w:rsidR="00347CD6" w:rsidRPr="00147D76">
        <w:rPr>
          <w:rFonts w:asciiTheme="minorHAnsi" w:hAnsiTheme="minorHAnsi"/>
          <w:color w:val="000000" w:themeColor="text1"/>
        </w:rPr>
        <w:t xml:space="preserve">xperienced in Web Design, HTML, CSS, </w:t>
      </w:r>
      <w:r w:rsidR="007833BE" w:rsidRPr="00147D76">
        <w:rPr>
          <w:rFonts w:asciiTheme="minorHAnsi" w:hAnsiTheme="minorHAnsi"/>
          <w:color w:val="000000" w:themeColor="text1"/>
        </w:rPr>
        <w:t xml:space="preserve">Bootstrap, </w:t>
      </w:r>
      <w:r w:rsidR="00347CD6" w:rsidRPr="00147D76">
        <w:rPr>
          <w:rFonts w:asciiTheme="minorHAnsi" w:hAnsiTheme="minorHAnsi"/>
          <w:color w:val="000000" w:themeColor="text1"/>
        </w:rPr>
        <w:t xml:space="preserve">JavaScript, jQuery, Java, </w:t>
      </w:r>
      <w:r w:rsidR="00B82C35" w:rsidRPr="00147D76">
        <w:rPr>
          <w:rFonts w:asciiTheme="minorHAnsi" w:hAnsiTheme="minorHAnsi"/>
          <w:color w:val="000000" w:themeColor="text1"/>
        </w:rPr>
        <w:t xml:space="preserve">Spring Boot, </w:t>
      </w:r>
      <w:r w:rsidR="00347CD6" w:rsidRPr="00147D76">
        <w:rPr>
          <w:rFonts w:asciiTheme="minorHAnsi" w:hAnsiTheme="minorHAnsi"/>
          <w:color w:val="000000" w:themeColor="text1"/>
        </w:rPr>
        <w:t xml:space="preserve">Android, Ruby on Rails, Python and its SciPy libraries of NumPy, Pandas, and matplotlib, SQL, </w:t>
      </w:r>
      <w:r w:rsidR="00262B73" w:rsidRPr="00147D76">
        <w:rPr>
          <w:rFonts w:asciiTheme="minorHAnsi" w:hAnsiTheme="minorHAnsi"/>
          <w:color w:val="000000" w:themeColor="text1"/>
        </w:rPr>
        <w:t xml:space="preserve">Excel, Tableau, </w:t>
      </w:r>
      <w:r w:rsidR="007833BE" w:rsidRPr="00147D76">
        <w:rPr>
          <w:rFonts w:asciiTheme="minorHAnsi" w:hAnsiTheme="minorHAnsi"/>
          <w:color w:val="000000" w:themeColor="text1"/>
        </w:rPr>
        <w:t xml:space="preserve">Shopify, </w:t>
      </w:r>
      <w:r w:rsidR="00347CD6" w:rsidRPr="00147D76">
        <w:rPr>
          <w:rFonts w:asciiTheme="minorHAnsi" w:hAnsiTheme="minorHAnsi"/>
          <w:color w:val="000000" w:themeColor="text1"/>
        </w:rPr>
        <w:t>WordPress, Drupal</w:t>
      </w:r>
      <w:r w:rsidR="00E05B80" w:rsidRPr="00147D76">
        <w:rPr>
          <w:rFonts w:asciiTheme="minorHAnsi" w:hAnsiTheme="minorHAnsi"/>
          <w:color w:val="000000" w:themeColor="text1"/>
        </w:rPr>
        <w:t>, and the Adobe Creative Cloud of various software packages such as Illustrator and Photoshop</w:t>
      </w:r>
      <w:r w:rsidR="00347CD6" w:rsidRPr="00147D76">
        <w:rPr>
          <w:rFonts w:asciiTheme="minorHAnsi" w:hAnsiTheme="minorHAnsi"/>
          <w:color w:val="000000" w:themeColor="text1"/>
        </w:rPr>
        <w:t>.</w:t>
      </w:r>
    </w:p>
    <w:p w:rsidR="009A7CD0" w:rsidRDefault="009A7CD0" w:rsidP="006276D8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Projects</w:t>
      </w:r>
    </w:p>
    <w:p w:rsidR="00D928D7" w:rsidRDefault="00D928D7" w:rsidP="00D928D7">
      <w:pPr>
        <w:rPr>
          <w:rFonts w:asciiTheme="minorHAnsi" w:hAnsiTheme="minorHAnsi"/>
          <w:color w:val="000000" w:themeColor="text1"/>
        </w:rPr>
      </w:pPr>
      <w:bookmarkStart w:id="0" w:name="_GoBack"/>
      <w:bookmarkEnd w:id="0"/>
      <w:r>
        <w:rPr>
          <w:rFonts w:asciiTheme="minorHAnsi" w:hAnsiTheme="minorHAnsi"/>
          <w:lang w:eastAsia="ja-JP"/>
        </w:rPr>
        <w:t>React Application |</w:t>
      </w:r>
      <w:hyperlink r:id="rId11" w:history="1">
        <w:r w:rsidRPr="0055568C">
          <w:rPr>
            <w:rStyle w:val="Hyperlink"/>
            <w:rFonts w:asciiTheme="minorHAnsi" w:eastAsiaTheme="majorEastAsia" w:hAnsiTheme="minorHAnsi"/>
            <w:color w:val="000000" w:themeColor="text1"/>
          </w:rPr>
          <w:t>https://reacttabs.firebaseapp.com/</w:t>
        </w:r>
      </w:hyperlink>
    </w:p>
    <w:p w:rsidR="00D928D7" w:rsidRPr="00D928D7" w:rsidRDefault="00D928D7" w:rsidP="00D928D7">
      <w:pPr>
        <w:rPr>
          <w:lang w:eastAsia="ja-JP"/>
        </w:rPr>
      </w:pPr>
    </w:p>
    <w:p w:rsidR="009E3B91" w:rsidRPr="00147D76" w:rsidRDefault="000B35DB" w:rsidP="000D1583">
      <w:pPr>
        <w:rPr>
          <w:rFonts w:asciiTheme="minorHAnsi" w:hAnsiTheme="minorHAnsi"/>
          <w:color w:val="000000" w:themeColor="text1"/>
          <w:lang w:eastAsia="ja-JP"/>
        </w:rPr>
      </w:pPr>
      <w:r w:rsidRPr="00147D76">
        <w:rPr>
          <w:rFonts w:asciiTheme="minorHAnsi" w:hAnsiTheme="minorHAnsi"/>
          <w:color w:val="000000" w:themeColor="text1"/>
          <w:lang w:eastAsia="ja-JP"/>
        </w:rPr>
        <w:t xml:space="preserve">Cheryl’s Gems Cosmetic Summer Festival Marketing Email | </w:t>
      </w:r>
      <w:hyperlink r:id="rId12" w:history="1">
        <w:r w:rsidR="00F53A0E" w:rsidRPr="00147D76">
          <w:rPr>
            <w:rStyle w:val="Hyperlink"/>
            <w:rFonts w:asciiTheme="minorHAnsi" w:hAnsiTheme="minorHAnsi"/>
            <w:color w:val="000000" w:themeColor="text1"/>
            <w:lang w:eastAsia="ja-JP"/>
          </w:rPr>
          <w:t>http://bit.ly/CherylsGemsEmail</w:t>
        </w:r>
      </w:hyperlink>
    </w:p>
    <w:p w:rsidR="000B35DB" w:rsidRPr="00147D76" w:rsidRDefault="000B35DB" w:rsidP="000D1583">
      <w:pPr>
        <w:rPr>
          <w:rFonts w:asciiTheme="minorHAnsi" w:hAnsiTheme="minorHAnsi"/>
          <w:color w:val="000000" w:themeColor="text1"/>
        </w:rPr>
      </w:pPr>
    </w:p>
    <w:p w:rsidR="009E3B91" w:rsidRPr="00147D76" w:rsidRDefault="009E3B91" w:rsidP="009E3B91">
      <w:pPr>
        <w:rPr>
          <w:rFonts w:asciiTheme="minorHAnsi" w:hAnsiTheme="minorHAnsi"/>
          <w:color w:val="000000" w:themeColor="text1"/>
          <w:u w:val="single"/>
        </w:rPr>
      </w:pPr>
      <w:r w:rsidRPr="00147D76">
        <w:rPr>
          <w:rFonts w:asciiTheme="minorHAnsi" w:hAnsiTheme="minorHAnsi"/>
          <w:color w:val="000000" w:themeColor="text1"/>
        </w:rPr>
        <w:t>Fa</w:t>
      </w:r>
      <w:r w:rsidR="0056134D" w:rsidRPr="00147D76">
        <w:rPr>
          <w:rFonts w:asciiTheme="minorHAnsi" w:hAnsiTheme="minorHAnsi"/>
          <w:color w:val="000000" w:themeColor="text1"/>
        </w:rPr>
        <w:t>ith</w:t>
      </w:r>
      <w:r w:rsidRPr="00147D76">
        <w:rPr>
          <w:rFonts w:asciiTheme="minorHAnsi" w:hAnsiTheme="minorHAnsi"/>
          <w:color w:val="000000" w:themeColor="text1"/>
        </w:rPr>
        <w:t xml:space="preserve"> Based E-Commerce</w:t>
      </w:r>
      <w:r w:rsidR="0056134D" w:rsidRPr="00147D76">
        <w:rPr>
          <w:rFonts w:asciiTheme="minorHAnsi" w:hAnsiTheme="minorHAnsi"/>
          <w:color w:val="000000" w:themeColor="text1"/>
        </w:rPr>
        <w:t xml:space="preserve"> </w:t>
      </w:r>
      <w:r w:rsidRPr="00147D76">
        <w:rPr>
          <w:rFonts w:asciiTheme="minorHAnsi" w:hAnsiTheme="minorHAnsi"/>
          <w:color w:val="000000" w:themeColor="text1"/>
        </w:rPr>
        <w:t>Web Site</w:t>
      </w:r>
      <w:r w:rsidR="0056134D" w:rsidRPr="00147D76">
        <w:rPr>
          <w:rFonts w:asciiTheme="minorHAnsi" w:hAnsiTheme="minorHAnsi"/>
          <w:color w:val="000000" w:themeColor="text1"/>
        </w:rPr>
        <w:t xml:space="preserve"> Landing Page</w:t>
      </w:r>
      <w:r w:rsidRPr="00147D76">
        <w:rPr>
          <w:rFonts w:asciiTheme="minorHAnsi" w:hAnsiTheme="minorHAnsi"/>
          <w:color w:val="000000" w:themeColor="text1"/>
        </w:rPr>
        <w:t xml:space="preserve"> | </w:t>
      </w:r>
      <w:hyperlink r:id="rId13" w:history="1">
        <w:r w:rsidRPr="009F0BF4">
          <w:rPr>
            <w:rStyle w:val="Hyperlink"/>
            <w:rFonts w:asciiTheme="minorHAnsi" w:hAnsiTheme="minorHAnsi"/>
            <w:color w:val="000000" w:themeColor="text1"/>
          </w:rPr>
          <w:t>https://patricia</w:t>
        </w:r>
        <w:r w:rsidR="009F0BF4" w:rsidRPr="009F0BF4">
          <w:rPr>
            <w:rStyle w:val="Hyperlink"/>
            <w:rFonts w:asciiTheme="minorHAnsi" w:hAnsiTheme="minorHAnsi"/>
            <w:color w:val="000000" w:themeColor="text1"/>
          </w:rPr>
          <w:t>kayparker.com/faith</w:t>
        </w:r>
      </w:hyperlink>
    </w:p>
    <w:p w:rsidR="00996277" w:rsidRPr="00147D76" w:rsidRDefault="0056134D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Experience</w:t>
      </w:r>
    </w:p>
    <w:p w:rsidR="00996277" w:rsidRPr="00147D76" w:rsidRDefault="00FF7010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t>Trilogy Educational Services</w:t>
      </w:r>
    </w:p>
    <w:p w:rsidR="00996277" w:rsidRDefault="00FF7010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 xml:space="preserve">Teaching Assistant / Sept 2018 </w:t>
      </w:r>
      <w:r w:rsidR="00EA549E" w:rsidRPr="00147D76">
        <w:rPr>
          <w:color w:val="000000" w:themeColor="text1"/>
          <w:sz w:val="24"/>
        </w:rPr>
        <w:t>–</w:t>
      </w:r>
      <w:r w:rsidRPr="00147D76">
        <w:rPr>
          <w:color w:val="000000" w:themeColor="text1"/>
          <w:sz w:val="24"/>
        </w:rPr>
        <w:t xml:space="preserve"> </w:t>
      </w:r>
      <w:r w:rsidR="006C6955">
        <w:rPr>
          <w:color w:val="000000" w:themeColor="text1"/>
          <w:sz w:val="24"/>
        </w:rPr>
        <w:t>July 2019</w:t>
      </w:r>
    </w:p>
    <w:p w:rsidR="00807289" w:rsidRPr="00807289" w:rsidRDefault="00807289" w:rsidP="00807289">
      <w:pPr>
        <w:rPr>
          <w:lang w:eastAsia="ja-JP"/>
        </w:rPr>
      </w:pPr>
    </w:p>
    <w:p w:rsidR="00D03943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Tracked Classroom attendance and learning progress.</w:t>
      </w:r>
    </w:p>
    <w:p w:rsidR="00D03943" w:rsidRPr="00147D76" w:rsidRDefault="00D03943" w:rsidP="00D0394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Graded Individual Homework Assignments and Group Projects.</w:t>
      </w:r>
    </w:p>
    <w:p w:rsidR="006C6955" w:rsidRDefault="006C6955" w:rsidP="006C6955">
      <w:pPr>
        <w:rPr>
          <w:rFonts w:asciiTheme="minorHAnsi" w:hAnsiTheme="minorHAnsi"/>
          <w:i/>
          <w:iCs/>
          <w:color w:val="000000" w:themeColor="text1"/>
        </w:rPr>
      </w:pPr>
      <w:r w:rsidRPr="006C6955">
        <w:rPr>
          <w:rFonts w:asciiTheme="minorHAnsi" w:hAnsiTheme="minorHAnsi"/>
          <w:i/>
          <w:iCs/>
          <w:color w:val="000000" w:themeColor="text1"/>
        </w:rPr>
        <w:t xml:space="preserve">Tutor / November 2018 </w:t>
      </w:r>
      <w:r w:rsidR="001B74CF">
        <w:rPr>
          <w:rFonts w:asciiTheme="minorHAnsi" w:hAnsiTheme="minorHAnsi"/>
          <w:i/>
          <w:iCs/>
          <w:color w:val="000000" w:themeColor="text1"/>
        </w:rPr>
        <w:t>–</w:t>
      </w:r>
      <w:r w:rsidRPr="006C6955">
        <w:rPr>
          <w:rFonts w:asciiTheme="minorHAnsi" w:hAnsiTheme="minorHAnsi"/>
          <w:i/>
          <w:iCs/>
          <w:color w:val="000000" w:themeColor="text1"/>
        </w:rPr>
        <w:t xml:space="preserve"> present</w:t>
      </w:r>
    </w:p>
    <w:p w:rsidR="001B74CF" w:rsidRDefault="001B74CF" w:rsidP="006C6955">
      <w:pPr>
        <w:rPr>
          <w:rFonts w:asciiTheme="minorHAnsi" w:hAnsiTheme="minorHAnsi"/>
          <w:i/>
          <w:iCs/>
          <w:color w:val="000000" w:themeColor="text1"/>
        </w:rPr>
      </w:pPr>
    </w:p>
    <w:p w:rsidR="001B74CF" w:rsidRDefault="001B74CF" w:rsidP="001B74CF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Provide</w:t>
      </w:r>
      <w:r>
        <w:rPr>
          <w:color w:val="000000" w:themeColor="text1"/>
          <w:sz w:val="24"/>
          <w:szCs w:val="24"/>
        </w:rPr>
        <w:t xml:space="preserve"> </w:t>
      </w:r>
      <w:r w:rsidRPr="00147D76">
        <w:rPr>
          <w:color w:val="000000" w:themeColor="text1"/>
          <w:sz w:val="24"/>
          <w:szCs w:val="24"/>
        </w:rPr>
        <w:t>tutoring assistance to students utilizing SQL, JavaScript, Data Visualization, Python and its SciPy libraries of NumPy, Pandas, and Matplotlib.</w:t>
      </w:r>
    </w:p>
    <w:p w:rsidR="001B74CF" w:rsidRPr="006C6955" w:rsidRDefault="001B74CF" w:rsidP="006C6955">
      <w:pPr>
        <w:rPr>
          <w:rFonts w:asciiTheme="minorHAnsi" w:hAnsiTheme="minorHAnsi"/>
          <w:i/>
          <w:iCs/>
          <w:color w:val="000000" w:themeColor="text1"/>
        </w:rPr>
      </w:pPr>
    </w:p>
    <w:p w:rsidR="00347CD6" w:rsidRPr="00147D76" w:rsidRDefault="00FF7010" w:rsidP="00347CD6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lastRenderedPageBreak/>
        <w:t>Conjuncture Design</w:t>
      </w:r>
    </w:p>
    <w:p w:rsidR="00347CD6" w:rsidRDefault="00FF7010" w:rsidP="00347CD6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>Web Developer Freelancer</w:t>
      </w:r>
      <w:r w:rsidR="00CC032F" w:rsidRPr="00147D76">
        <w:rPr>
          <w:color w:val="000000" w:themeColor="text1"/>
          <w:sz w:val="24"/>
        </w:rPr>
        <w:t xml:space="preserve"> / April 2016 </w:t>
      </w:r>
      <w:r w:rsidR="00807289">
        <w:rPr>
          <w:color w:val="000000" w:themeColor="text1"/>
          <w:sz w:val="24"/>
        </w:rPr>
        <w:t>–</w:t>
      </w:r>
      <w:r w:rsidR="00CC032F" w:rsidRPr="00147D76">
        <w:rPr>
          <w:color w:val="000000" w:themeColor="text1"/>
          <w:sz w:val="24"/>
        </w:rPr>
        <w:t xml:space="preserve"> present</w:t>
      </w:r>
    </w:p>
    <w:p w:rsidR="00807289" w:rsidRPr="00807289" w:rsidRDefault="00807289" w:rsidP="00807289">
      <w:pPr>
        <w:rPr>
          <w:lang w:eastAsia="ja-JP"/>
        </w:rPr>
      </w:pPr>
    </w:p>
    <w:p w:rsidR="00EA549E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Design and Code Responsive E-Mails with testing done in Litmus.</w:t>
      </w:r>
    </w:p>
    <w:p w:rsidR="00CC032F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E-mail</w:t>
      </w:r>
      <w:r w:rsidR="00654E93" w:rsidRPr="00147D76">
        <w:rPr>
          <w:color w:val="000000" w:themeColor="text1"/>
          <w:sz w:val="24"/>
          <w:szCs w:val="24"/>
        </w:rPr>
        <w:t xml:space="preserve"> Marketing Campaigns created through </w:t>
      </w:r>
      <w:r w:rsidRPr="00147D76">
        <w:rPr>
          <w:color w:val="000000" w:themeColor="text1"/>
          <w:sz w:val="24"/>
          <w:szCs w:val="24"/>
        </w:rPr>
        <w:t>MailChimp and</w:t>
      </w:r>
      <w:r w:rsidR="00EA549E" w:rsidRPr="00147D76">
        <w:rPr>
          <w:color w:val="000000" w:themeColor="text1"/>
          <w:sz w:val="24"/>
          <w:szCs w:val="24"/>
        </w:rPr>
        <w:t>/or</w:t>
      </w:r>
      <w:r w:rsidRPr="00147D76">
        <w:rPr>
          <w:color w:val="000000" w:themeColor="text1"/>
          <w:sz w:val="24"/>
          <w:szCs w:val="24"/>
        </w:rPr>
        <w:t xml:space="preserve"> Campaign Monitor.</w:t>
      </w:r>
    </w:p>
    <w:p w:rsidR="00347CD6" w:rsidRPr="00147D76" w:rsidRDefault="00CC032F" w:rsidP="001B207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Create</w:t>
      </w:r>
      <w:r w:rsidR="00654E93" w:rsidRPr="00147D76">
        <w:rPr>
          <w:color w:val="000000" w:themeColor="text1"/>
          <w:sz w:val="24"/>
          <w:szCs w:val="24"/>
        </w:rPr>
        <w:t xml:space="preserve"> E-Commerce websites with CMS-Systems such as Shopify and WordPress.</w:t>
      </w:r>
    </w:p>
    <w:p w:rsidR="00347CD6" w:rsidRPr="00147D76" w:rsidRDefault="00286CF7" w:rsidP="00347CD6">
      <w:pPr>
        <w:pStyle w:val="Heading2"/>
        <w:rPr>
          <w:color w:val="000000" w:themeColor="text1"/>
        </w:rPr>
      </w:pPr>
      <w:r w:rsidRPr="00147D76">
        <w:rPr>
          <w:color w:val="000000" w:themeColor="text1"/>
        </w:rPr>
        <w:t>Collabera</w:t>
      </w:r>
    </w:p>
    <w:p w:rsidR="00347CD6" w:rsidRDefault="00286CF7" w:rsidP="00347CD6">
      <w:pPr>
        <w:pStyle w:val="Heading3"/>
        <w:rPr>
          <w:color w:val="000000" w:themeColor="text1"/>
          <w:sz w:val="24"/>
        </w:rPr>
      </w:pPr>
      <w:r w:rsidRPr="00147D76">
        <w:rPr>
          <w:color w:val="000000" w:themeColor="text1"/>
          <w:sz w:val="24"/>
        </w:rPr>
        <w:t>Data Entry Associate / Dec 2014 – July 2015</w:t>
      </w:r>
    </w:p>
    <w:p w:rsidR="00807289" w:rsidRPr="00807289" w:rsidRDefault="00807289" w:rsidP="00807289">
      <w:pPr>
        <w:rPr>
          <w:lang w:eastAsia="ja-JP"/>
        </w:rPr>
      </w:pPr>
    </w:p>
    <w:p w:rsidR="00347CD6" w:rsidRPr="00147D76" w:rsidRDefault="00906629" w:rsidP="001B2074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47D76">
        <w:rPr>
          <w:color w:val="000000" w:themeColor="text1"/>
          <w:sz w:val="24"/>
          <w:szCs w:val="24"/>
        </w:rPr>
        <w:t>Inputted</w:t>
      </w:r>
      <w:r w:rsidR="00286CF7" w:rsidRPr="00147D76">
        <w:rPr>
          <w:color w:val="000000" w:themeColor="text1"/>
          <w:sz w:val="24"/>
          <w:szCs w:val="24"/>
        </w:rPr>
        <w:t xml:space="preserve"> and transposed technician repair notes form Diebold systems to Bank of America systems.</w:t>
      </w:r>
    </w:p>
    <w:p w:rsidR="000568EF" w:rsidRPr="00147D76" w:rsidRDefault="00536356" w:rsidP="006276D8">
      <w:pPr>
        <w:pStyle w:val="Heading1"/>
        <w:rPr>
          <w:color w:val="000000" w:themeColor="text1"/>
        </w:rPr>
      </w:pPr>
      <w:r w:rsidRPr="00147D76">
        <w:rPr>
          <w:color w:val="000000" w:themeColor="text1"/>
        </w:rPr>
        <w:t>Education</w:t>
      </w:r>
    </w:p>
    <w:p w:rsidR="001B2074" w:rsidRPr="00147D76" w:rsidRDefault="001B2074" w:rsidP="000568EF">
      <w:pPr>
        <w:rPr>
          <w:rFonts w:asciiTheme="minorHAnsi" w:hAnsiTheme="minorHAnsi"/>
          <w:color w:val="000000" w:themeColor="text1"/>
        </w:rPr>
      </w:pPr>
      <w:r w:rsidRPr="00147D76">
        <w:rPr>
          <w:rFonts w:asciiTheme="minorHAnsi" w:hAnsiTheme="minorHAnsi"/>
          <w:color w:val="000000" w:themeColor="text1"/>
        </w:rPr>
        <w:t>Bachelor of Science in Computer Science</w:t>
      </w:r>
    </w:p>
    <w:p w:rsidR="001B2074" w:rsidRPr="00CF273F" w:rsidRDefault="001B2074" w:rsidP="001B2074">
      <w:pPr>
        <w:rPr>
          <w:rFonts w:asciiTheme="minorHAnsi" w:hAnsiTheme="minorHAnsi"/>
        </w:rPr>
      </w:pPr>
      <w:r w:rsidRPr="00147D76">
        <w:rPr>
          <w:rFonts w:asciiTheme="minorHAnsi" w:hAnsiTheme="minorHAnsi"/>
          <w:color w:val="000000" w:themeColor="text1"/>
        </w:rPr>
        <w:t>Lawrence Technological University</w:t>
      </w:r>
      <w:r w:rsidR="00AA5CAD" w:rsidRPr="00147D76">
        <w:rPr>
          <w:rFonts w:asciiTheme="minorHAnsi" w:hAnsiTheme="minorHAnsi"/>
          <w:color w:val="000000" w:themeColor="text1"/>
        </w:rPr>
        <w:t xml:space="preserve"> in </w:t>
      </w:r>
      <w:r w:rsidRPr="00147D76">
        <w:rPr>
          <w:rFonts w:asciiTheme="minorHAnsi" w:hAnsiTheme="minorHAnsi"/>
          <w:color w:val="000000" w:themeColor="text1"/>
        </w:rPr>
        <w:t>Southfield, MI</w:t>
      </w:r>
    </w:p>
    <w:sectPr w:rsidR="001B2074" w:rsidRPr="00CF273F">
      <w:headerReference w:type="default" r:id="rId14"/>
      <w:footerReference w:type="default" r:id="rId15"/>
      <w:headerReference w:type="first" r:id="rId16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A78" w:rsidRDefault="001D7A78">
      <w:r>
        <w:separator/>
      </w:r>
    </w:p>
  </w:endnote>
  <w:endnote w:type="continuationSeparator" w:id="0">
    <w:p w:rsidR="001D7A78" w:rsidRDefault="001D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277" w:rsidRDefault="001C37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A78" w:rsidRDefault="001D7A78">
      <w:r>
        <w:separator/>
      </w:r>
    </w:p>
  </w:footnote>
  <w:footnote w:type="continuationSeparator" w:id="0">
    <w:p w:rsidR="001D7A78" w:rsidRDefault="001D7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B56C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277" w:rsidRDefault="001C377B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1EFE03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500E2"/>
    <w:multiLevelType w:val="hybridMultilevel"/>
    <w:tmpl w:val="36C2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741B"/>
    <w:multiLevelType w:val="hybridMultilevel"/>
    <w:tmpl w:val="4484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D6"/>
    <w:rsid w:val="00055A05"/>
    <w:rsid w:val="000568EF"/>
    <w:rsid w:val="000B35DB"/>
    <w:rsid w:val="000C06AB"/>
    <w:rsid w:val="000C7414"/>
    <w:rsid w:val="000D1583"/>
    <w:rsid w:val="000D3989"/>
    <w:rsid w:val="00147D76"/>
    <w:rsid w:val="00166DEE"/>
    <w:rsid w:val="00186BCE"/>
    <w:rsid w:val="001B2074"/>
    <w:rsid w:val="001B74CF"/>
    <w:rsid w:val="001C377B"/>
    <w:rsid w:val="001D7A78"/>
    <w:rsid w:val="001F4B0F"/>
    <w:rsid w:val="00262B73"/>
    <w:rsid w:val="00286CF7"/>
    <w:rsid w:val="00323EE1"/>
    <w:rsid w:val="00347CD6"/>
    <w:rsid w:val="00377CB5"/>
    <w:rsid w:val="004418DC"/>
    <w:rsid w:val="004E7349"/>
    <w:rsid w:val="005116F6"/>
    <w:rsid w:val="00536356"/>
    <w:rsid w:val="0056134D"/>
    <w:rsid w:val="0058109C"/>
    <w:rsid w:val="005B0D0F"/>
    <w:rsid w:val="005E00BF"/>
    <w:rsid w:val="005F011C"/>
    <w:rsid w:val="006276D8"/>
    <w:rsid w:val="00654E93"/>
    <w:rsid w:val="006C6955"/>
    <w:rsid w:val="00730DF9"/>
    <w:rsid w:val="007833BE"/>
    <w:rsid w:val="007A1E3A"/>
    <w:rsid w:val="007A6FE9"/>
    <w:rsid w:val="00807289"/>
    <w:rsid w:val="00861572"/>
    <w:rsid w:val="00906629"/>
    <w:rsid w:val="009169D8"/>
    <w:rsid w:val="009557D7"/>
    <w:rsid w:val="00970E96"/>
    <w:rsid w:val="00996277"/>
    <w:rsid w:val="009A7CD0"/>
    <w:rsid w:val="009E0DFB"/>
    <w:rsid w:val="009E3B91"/>
    <w:rsid w:val="009E609B"/>
    <w:rsid w:val="009F0BF4"/>
    <w:rsid w:val="00A156B8"/>
    <w:rsid w:val="00A3135B"/>
    <w:rsid w:val="00A314A8"/>
    <w:rsid w:val="00AA4100"/>
    <w:rsid w:val="00AA5CAD"/>
    <w:rsid w:val="00AC7819"/>
    <w:rsid w:val="00B23809"/>
    <w:rsid w:val="00B82C35"/>
    <w:rsid w:val="00B90298"/>
    <w:rsid w:val="00C81BA2"/>
    <w:rsid w:val="00CC032F"/>
    <w:rsid w:val="00CE25F3"/>
    <w:rsid w:val="00CF273F"/>
    <w:rsid w:val="00D03943"/>
    <w:rsid w:val="00D207C0"/>
    <w:rsid w:val="00D42020"/>
    <w:rsid w:val="00D65C49"/>
    <w:rsid w:val="00D928D7"/>
    <w:rsid w:val="00DA4C98"/>
    <w:rsid w:val="00E05B80"/>
    <w:rsid w:val="00EA549E"/>
    <w:rsid w:val="00EB7FA6"/>
    <w:rsid w:val="00EF5F4B"/>
    <w:rsid w:val="00F159EB"/>
    <w:rsid w:val="00F53A0E"/>
    <w:rsid w:val="00F5772B"/>
    <w:rsid w:val="00F65C03"/>
    <w:rsid w:val="00F94C29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D993E"/>
  <w15:chartTrackingRefBased/>
  <w15:docId w15:val="{EDE6F814-3324-1946-8DF2-7FA1E7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9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color w:val="4B3A2E" w:themeColor="text2"/>
      <w:spacing w:val="21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color w:val="4B3A2E" w:themeColor="text2"/>
      <w:spacing w:val="21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 w:val="22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asciiTheme="minorHAnsi" w:eastAsiaTheme="minorEastAsia" w:hAnsiTheme="minorHAnsi" w:cstheme="minorBidi"/>
      <w:i/>
      <w:color w:val="4B3A2E" w:themeColor="text2"/>
      <w:spacing w:val="21"/>
      <w:sz w:val="36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i/>
      <w:iCs/>
      <w:color w:val="4B3A2E" w:themeColor="text2"/>
      <w:sz w:val="3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  <w:contextualSpacing/>
    </w:pPr>
    <w:rPr>
      <w:rFonts w:asciiTheme="minorHAnsi" w:eastAsiaTheme="minorHAnsi" w:hAnsiTheme="minorHAnsi" w:cstheme="minorBidi"/>
      <w:b/>
      <w:i/>
      <w:iCs/>
      <w:color w:val="4B3A2E" w:themeColor="text2"/>
      <w:sz w:val="3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D65C49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9D8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C03"/>
    <w:rPr>
      <w:rFonts w:eastAsiaTheme="minorHAnsi"/>
      <w:color w:val="4B3A2E" w:themeColor="text2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kpatricia" TargetMode="External"/><Relationship Id="rId13" Type="http://schemas.openxmlformats.org/officeDocument/2006/relationships/hyperlink" Target="https://patriciakayparker.com/faith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iakayparker/" TargetMode="External"/><Relationship Id="rId12" Type="http://schemas.openxmlformats.org/officeDocument/2006/relationships/hyperlink" Target="http://bit.ly/CherylsGemsEmai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tabs.firebase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atriciakayparker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profile/pkpatricia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iaparker/Library/Containers/com.microsoft.Word/Data/Library/Application%20Support/Microsoft/Office/16.0/DTS/en-US%7b250115E2-A5C5-1240-A8DE-8538E7C845E7%7d/%7b0391DBD7-E220-6C4C-AC28-BEEE8F7E2E52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6F9C3B94511D4B86A74467B38A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CDD2-F942-9D4E-BE48-3BA607F7862A}"/>
      </w:docPartPr>
      <w:docPartBody>
        <w:p w:rsidR="000E5C41" w:rsidRDefault="00003C4C">
          <w:pPr>
            <w:pStyle w:val="656F9C3B94511D4B86A74467B38A616C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1F"/>
    <w:rsid w:val="00003C4C"/>
    <w:rsid w:val="000A64D8"/>
    <w:rsid w:val="000E5C41"/>
    <w:rsid w:val="00280C8A"/>
    <w:rsid w:val="003666C4"/>
    <w:rsid w:val="00405962"/>
    <w:rsid w:val="0041351F"/>
    <w:rsid w:val="004F1174"/>
    <w:rsid w:val="00555FFC"/>
    <w:rsid w:val="00601930"/>
    <w:rsid w:val="00665CD8"/>
    <w:rsid w:val="00667205"/>
    <w:rsid w:val="009E34A1"/>
    <w:rsid w:val="00A3028B"/>
    <w:rsid w:val="00BA5A8B"/>
    <w:rsid w:val="00CC6D2B"/>
    <w:rsid w:val="00CD2D55"/>
    <w:rsid w:val="00D90569"/>
    <w:rsid w:val="00D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84E818DE4FB4195E40F0472B980A5">
    <w:name w:val="F3C84E818DE4FB4195E40F0472B980A5"/>
  </w:style>
  <w:style w:type="paragraph" w:customStyle="1" w:styleId="7C6B097108F4FC4E88B6C45CF8A299E2">
    <w:name w:val="7C6B097108F4FC4E88B6C45CF8A299E2"/>
  </w:style>
  <w:style w:type="paragraph" w:customStyle="1" w:styleId="656F9C3B94511D4B86A74467B38A616C">
    <w:name w:val="656F9C3B94511D4B86A74467B38A616C"/>
  </w:style>
  <w:style w:type="paragraph" w:customStyle="1" w:styleId="2631062090A8594894A7143F5A47BC72">
    <w:name w:val="2631062090A8594894A7143F5A47BC72"/>
  </w:style>
  <w:style w:type="paragraph" w:customStyle="1" w:styleId="FF07A10569840546B55186D6552295C5">
    <w:name w:val="FF07A10569840546B55186D6552295C5"/>
  </w:style>
  <w:style w:type="paragraph" w:customStyle="1" w:styleId="40EB5ADED733BE458837155E026C7437">
    <w:name w:val="40EB5ADED733BE458837155E026C7437"/>
  </w:style>
  <w:style w:type="paragraph" w:customStyle="1" w:styleId="D6F48894F25E1749B8D01C85B0C77523">
    <w:name w:val="D6F48894F25E1749B8D01C85B0C77523"/>
  </w:style>
  <w:style w:type="paragraph" w:customStyle="1" w:styleId="5AD2D2DE9D262C45A6893177506BDAC5">
    <w:name w:val="5AD2D2DE9D262C45A6893177506BDAC5"/>
  </w:style>
  <w:style w:type="paragraph" w:customStyle="1" w:styleId="44442FBF58D20747B222ABDA443F87F5">
    <w:name w:val="44442FBF58D20747B222ABDA443F87F5"/>
  </w:style>
  <w:style w:type="paragraph" w:customStyle="1" w:styleId="D3AEC638FFB0BE45B6679C1BDBBA8EC7">
    <w:name w:val="D3AEC638FFB0BE45B6679C1BDBBA8EC7"/>
  </w:style>
  <w:style w:type="paragraph" w:customStyle="1" w:styleId="961D5CFFE6C09C45BEFC161B8311B211">
    <w:name w:val="961D5CFFE6C09C45BEFC161B8311B211"/>
  </w:style>
  <w:style w:type="paragraph" w:customStyle="1" w:styleId="8E1112676FB314448E82F684243A8593">
    <w:name w:val="8E1112676FB314448E82F684243A8593"/>
  </w:style>
  <w:style w:type="paragraph" w:customStyle="1" w:styleId="91017F3E456A1A469DFD597861CA6429">
    <w:name w:val="91017F3E456A1A469DFD597861CA6429"/>
  </w:style>
  <w:style w:type="paragraph" w:customStyle="1" w:styleId="0143D028C04835488B190F8FC4E0A80E">
    <w:name w:val="0143D028C04835488B190F8FC4E0A80E"/>
  </w:style>
  <w:style w:type="paragraph" w:customStyle="1" w:styleId="F28A96C4ACB9814D92B83F1828DF7975">
    <w:name w:val="F28A96C4ACB9814D92B83F1828DF7975"/>
    <w:rsid w:val="0041351F"/>
  </w:style>
  <w:style w:type="paragraph" w:customStyle="1" w:styleId="1A24B13ED8785E4A85A3711A998053EF">
    <w:name w:val="1A24B13ED8785E4A85A3711A998053EF"/>
    <w:rsid w:val="0041351F"/>
  </w:style>
  <w:style w:type="paragraph" w:customStyle="1" w:styleId="4B87F7F0C2CDFD44AB44E267020E43DD">
    <w:name w:val="4B87F7F0C2CDFD44AB44E267020E43DD"/>
    <w:rsid w:val="0041351F"/>
  </w:style>
  <w:style w:type="paragraph" w:customStyle="1" w:styleId="7401BE8B494A894D98765323CB375860">
    <w:name w:val="7401BE8B494A894D98765323CB375860"/>
    <w:rsid w:val="0041351F"/>
  </w:style>
  <w:style w:type="paragraph" w:customStyle="1" w:styleId="8193ECF58145B545A46ACA77D07B368D">
    <w:name w:val="8193ECF58145B545A46ACA77D07B368D"/>
    <w:rsid w:val="0041351F"/>
  </w:style>
  <w:style w:type="paragraph" w:customStyle="1" w:styleId="B78BEC3D0C260447AAB040C2B46519BC">
    <w:name w:val="B78BEC3D0C260447AAB040C2B46519BC"/>
    <w:rsid w:val="0041351F"/>
  </w:style>
  <w:style w:type="paragraph" w:customStyle="1" w:styleId="5B49A76DEB92B341A924EFE19C43313E">
    <w:name w:val="5B49A76DEB92B341A924EFE19C43313E"/>
    <w:rsid w:val="0041351F"/>
  </w:style>
  <w:style w:type="paragraph" w:customStyle="1" w:styleId="C7F8407DFD42414BA27810EBDE5EB28C">
    <w:name w:val="C7F8407DFD42414BA27810EBDE5EB28C"/>
    <w:rsid w:val="0041351F"/>
  </w:style>
  <w:style w:type="paragraph" w:customStyle="1" w:styleId="08030C892468BA458E47EA75615DA549">
    <w:name w:val="08030C892468BA458E47EA75615DA549"/>
    <w:rsid w:val="0041351F"/>
  </w:style>
  <w:style w:type="paragraph" w:customStyle="1" w:styleId="BE4A76FDE3F37D44987245BC31AF9290">
    <w:name w:val="BE4A76FDE3F37D44987245BC31AF9290"/>
    <w:rsid w:val="0041351F"/>
  </w:style>
  <w:style w:type="paragraph" w:customStyle="1" w:styleId="5FDEA02AEA65CE42B308CB75324C3304">
    <w:name w:val="5FDEA02AEA65CE42B308CB75324C3304"/>
    <w:rsid w:val="0041351F"/>
  </w:style>
  <w:style w:type="paragraph" w:customStyle="1" w:styleId="E2CD4EF9B2D34C4A985EE2B10826B00B">
    <w:name w:val="E2CD4EF9B2D34C4A985EE2B10826B00B"/>
    <w:rsid w:val="0041351F"/>
  </w:style>
  <w:style w:type="paragraph" w:customStyle="1" w:styleId="5A303B35E5FA5D43AC36E84678147AE1">
    <w:name w:val="5A303B35E5FA5D43AC36E84678147AE1"/>
    <w:rsid w:val="0041351F"/>
  </w:style>
  <w:style w:type="paragraph" w:customStyle="1" w:styleId="D6E292054862D14884E137AA7790DE81">
    <w:name w:val="D6E292054862D14884E137AA7790DE81"/>
    <w:rsid w:val="0041351F"/>
  </w:style>
  <w:style w:type="paragraph" w:customStyle="1" w:styleId="B6F07300F30FEB469DD62771F8B9D17F">
    <w:name w:val="B6F07300F30FEB469DD62771F8B9D17F"/>
    <w:rsid w:val="0041351F"/>
  </w:style>
  <w:style w:type="paragraph" w:customStyle="1" w:styleId="19E8521DEDB97E48BCEA5E71F6A57ADF">
    <w:name w:val="19E8521DEDB97E48BCEA5E71F6A57ADF"/>
    <w:rsid w:val="00555FFC"/>
  </w:style>
  <w:style w:type="paragraph" w:customStyle="1" w:styleId="5E61007D139C5C4F98DAD410438BD421">
    <w:name w:val="5E61007D139C5C4F98DAD410438BD421"/>
    <w:rsid w:val="00555FFC"/>
  </w:style>
  <w:style w:type="paragraph" w:customStyle="1" w:styleId="4D6EC3F8F6238F48829CDBDF1E5CC98D">
    <w:name w:val="4D6EC3F8F6238F48829CDBDF1E5CC98D"/>
    <w:rsid w:val="00555FFC"/>
  </w:style>
  <w:style w:type="paragraph" w:customStyle="1" w:styleId="1F509A0E10EF3D44A0888421779AC8D8">
    <w:name w:val="1F509A0E10EF3D44A0888421779AC8D8"/>
    <w:rsid w:val="004F1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{0391DBD7-E220-6C4C-AC28-BEEE8F7E2E52}tf10002079.dotx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Parker</dc:creator>
  <cp:keywords/>
  <dc:description/>
  <cp:lastModifiedBy>Patricia Parker</cp:lastModifiedBy>
  <cp:revision>5</cp:revision>
  <cp:lastPrinted>2019-08-28T17:32:00Z</cp:lastPrinted>
  <dcterms:created xsi:type="dcterms:W3CDTF">2019-08-28T17:32:00Z</dcterms:created>
  <dcterms:modified xsi:type="dcterms:W3CDTF">2019-10-29T00:41:00Z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